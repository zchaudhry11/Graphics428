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FD1" w:rsidRDefault="00B61FD1" w:rsidP="00EC27D6">
      <w:pPr>
        <w:pBdr>
          <w:bottom w:val="single" w:sz="12" w:space="1" w:color="auto"/>
        </w:pBdr>
        <w:spacing w:after="0" w:line="276" w:lineRule="auto"/>
        <w:jc w:val="center"/>
        <w:rPr>
          <w:rFonts w:asciiTheme="majorHAnsi" w:eastAsiaTheme="majorEastAsia" w:hAnsiTheme="majorHAnsi" w:cstheme="majorBidi"/>
          <w:caps/>
          <w:color w:val="5B9BD5" w:themeColor="accent1"/>
          <w:spacing w:val="10"/>
          <w:sz w:val="52"/>
          <w:szCs w:val="52"/>
        </w:rPr>
      </w:pPr>
    </w:p>
    <w:p w:rsidR="000B6CF4" w:rsidRPr="000B6CF4" w:rsidRDefault="00EC27D6" w:rsidP="00EC27D6">
      <w:pPr>
        <w:pBdr>
          <w:bottom w:val="single" w:sz="12" w:space="1" w:color="auto"/>
        </w:pBdr>
        <w:spacing w:after="0" w:line="276" w:lineRule="auto"/>
        <w:jc w:val="center"/>
        <w:rPr>
          <w:rFonts w:asciiTheme="majorHAnsi" w:eastAsiaTheme="majorEastAsia" w:hAnsiTheme="majorHAnsi" w:cstheme="majorBidi"/>
          <w:b/>
          <w:caps/>
          <w:color w:val="5B9BD5" w:themeColor="accent1"/>
          <w:spacing w:val="10"/>
          <w:sz w:val="52"/>
          <w:szCs w:val="52"/>
        </w:rPr>
      </w:pPr>
      <w:r>
        <w:rPr>
          <w:rFonts w:asciiTheme="majorHAnsi" w:eastAsiaTheme="majorEastAsia" w:hAnsiTheme="majorHAnsi" w:cstheme="majorBidi"/>
          <w:b/>
          <w:caps/>
          <w:color w:val="5B9BD5" w:themeColor="accent1"/>
          <w:spacing w:val="10"/>
          <w:sz w:val="52"/>
          <w:szCs w:val="52"/>
        </w:rPr>
        <w:t>sTEERLITE ASSIGNMENT A1</w:t>
      </w:r>
    </w:p>
    <w:p w:rsidR="00B61FD1" w:rsidRDefault="00B61FD1" w:rsidP="00EC27D6">
      <w:pPr>
        <w:jc w:val="center"/>
        <w:rPr>
          <w:rFonts w:eastAsiaTheme="minorEastAsia"/>
          <w:sz w:val="24"/>
          <w:szCs w:val="24"/>
        </w:rPr>
      </w:pPr>
    </w:p>
    <w:p w:rsidR="00EC27D6" w:rsidRDefault="00EC27D6" w:rsidP="00EC27D6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Group information:</w:t>
      </w:r>
    </w:p>
    <w:p w:rsidR="00EC27D6" w:rsidRDefault="00EC27D6" w:rsidP="00EC27D6">
      <w:pPr>
        <w:jc w:val="center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Github</w:t>
      </w:r>
      <w:proofErr w:type="spellEnd"/>
      <w:r>
        <w:rPr>
          <w:rFonts w:eastAsiaTheme="minorEastAsia"/>
          <w:sz w:val="24"/>
          <w:szCs w:val="24"/>
        </w:rPr>
        <w:t xml:space="preserve"> URL: </w:t>
      </w:r>
      <w:hyperlink r:id="rId7" w:history="1">
        <w:r w:rsidRPr="00255834">
          <w:rPr>
            <w:rStyle w:val="Hyperlink"/>
            <w:rFonts w:eastAsiaTheme="minorEastAsia"/>
            <w:sz w:val="24"/>
            <w:szCs w:val="24"/>
          </w:rPr>
          <w:t>https://github.com/CG-F15-6-Rutgers/SteerLite</w:t>
        </w:r>
      </w:hyperlink>
    </w:p>
    <w:p w:rsidR="00EC27D6" w:rsidRDefault="00EC27D6" w:rsidP="00EC27D6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Member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EC27D6" w:rsidTr="00EC27D6">
        <w:tc>
          <w:tcPr>
            <w:tcW w:w="4981" w:type="dxa"/>
          </w:tcPr>
          <w:p w:rsidR="00EC27D6" w:rsidRDefault="00EC27D6" w:rsidP="00EC27D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Name</w:t>
            </w:r>
          </w:p>
        </w:tc>
        <w:tc>
          <w:tcPr>
            <w:tcW w:w="4981" w:type="dxa"/>
          </w:tcPr>
          <w:p w:rsidR="00EC27D6" w:rsidRDefault="00EC27D6" w:rsidP="00EC27D6">
            <w:pPr>
              <w:jc w:val="center"/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sz w:val="24"/>
                <w:szCs w:val="24"/>
              </w:rPr>
              <w:t>NetID</w:t>
            </w:r>
            <w:proofErr w:type="spellEnd"/>
          </w:p>
        </w:tc>
      </w:tr>
      <w:tr w:rsidR="00EC27D6" w:rsidTr="00EC27D6">
        <w:tc>
          <w:tcPr>
            <w:tcW w:w="4981" w:type="dxa"/>
          </w:tcPr>
          <w:p w:rsidR="00EC27D6" w:rsidRDefault="00EC27D6" w:rsidP="00EC27D6">
            <w:pPr>
              <w:jc w:val="center"/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sz w:val="24"/>
                <w:szCs w:val="24"/>
              </w:rPr>
              <w:t>Sriharsha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Bodapati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(Leader)</w:t>
            </w:r>
          </w:p>
        </w:tc>
        <w:tc>
          <w:tcPr>
            <w:tcW w:w="4981" w:type="dxa"/>
          </w:tcPr>
          <w:p w:rsidR="00EC27D6" w:rsidRDefault="00EC27D6" w:rsidP="00EC27D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sb1129</w:t>
            </w:r>
          </w:p>
        </w:tc>
      </w:tr>
      <w:tr w:rsidR="00EC27D6" w:rsidTr="00EC27D6">
        <w:tc>
          <w:tcPr>
            <w:tcW w:w="4981" w:type="dxa"/>
          </w:tcPr>
          <w:p w:rsidR="00EC27D6" w:rsidRDefault="00EC27D6" w:rsidP="00EC27D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Zia Chaudhry</w:t>
            </w:r>
          </w:p>
        </w:tc>
        <w:tc>
          <w:tcPr>
            <w:tcW w:w="4981" w:type="dxa"/>
          </w:tcPr>
          <w:p w:rsidR="00EC27D6" w:rsidRDefault="00EC27D6" w:rsidP="00EC27D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zc87</w:t>
            </w:r>
          </w:p>
        </w:tc>
      </w:tr>
      <w:tr w:rsidR="00EC27D6" w:rsidTr="00EC27D6">
        <w:tc>
          <w:tcPr>
            <w:tcW w:w="4981" w:type="dxa"/>
          </w:tcPr>
          <w:p w:rsidR="00EC27D6" w:rsidRDefault="00EC27D6" w:rsidP="00EC27D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Rushit Sanghrajka</w:t>
            </w:r>
          </w:p>
        </w:tc>
        <w:tc>
          <w:tcPr>
            <w:tcW w:w="4981" w:type="dxa"/>
          </w:tcPr>
          <w:p w:rsidR="00EC27D6" w:rsidRDefault="00EC27D6" w:rsidP="00EC27D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rrs129</w:t>
            </w:r>
          </w:p>
        </w:tc>
      </w:tr>
      <w:tr w:rsidR="00EC27D6" w:rsidTr="00EC27D6">
        <w:tc>
          <w:tcPr>
            <w:tcW w:w="4981" w:type="dxa"/>
          </w:tcPr>
          <w:p w:rsidR="00EC27D6" w:rsidRDefault="00EC27D6" w:rsidP="00EC27D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Brandon Berrios</w:t>
            </w:r>
          </w:p>
        </w:tc>
        <w:tc>
          <w:tcPr>
            <w:tcW w:w="4981" w:type="dxa"/>
          </w:tcPr>
          <w:p w:rsidR="00EC27D6" w:rsidRDefault="00EC27D6" w:rsidP="00EC27D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bmb158</w:t>
            </w:r>
          </w:p>
        </w:tc>
      </w:tr>
    </w:tbl>
    <w:p w:rsidR="00EC27D6" w:rsidRDefault="00EC27D6" w:rsidP="00EC27D6">
      <w:pPr>
        <w:jc w:val="center"/>
        <w:rPr>
          <w:rFonts w:eastAsiaTheme="minorEastAsia"/>
          <w:sz w:val="24"/>
          <w:szCs w:val="24"/>
        </w:rPr>
      </w:pPr>
    </w:p>
    <w:p w:rsidR="00EC27D6" w:rsidRDefault="00EC27D6" w:rsidP="00EC27D6">
      <w:pPr>
        <w:jc w:val="center"/>
        <w:rPr>
          <w:rFonts w:eastAsiaTheme="minorEastAsia"/>
          <w:sz w:val="24"/>
          <w:szCs w:val="24"/>
        </w:rPr>
      </w:pPr>
      <w:bookmarkStart w:id="0" w:name="_GoBack"/>
      <w:bookmarkEnd w:id="0"/>
    </w:p>
    <w:p w:rsidR="00EC27D6" w:rsidRDefault="00EC27D6" w:rsidP="00EC27D6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YouTube Links: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EC27D6" w:rsidTr="00EC27D6">
        <w:tc>
          <w:tcPr>
            <w:tcW w:w="3320" w:type="dxa"/>
          </w:tcPr>
          <w:p w:rsidR="00EC27D6" w:rsidRDefault="00EC27D6" w:rsidP="00EC27D6">
            <w:pPr>
              <w:jc w:val="center"/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sz w:val="24"/>
                <w:szCs w:val="24"/>
              </w:rPr>
              <w:t>TestCase</w:t>
            </w:r>
            <w:proofErr w:type="spellEnd"/>
          </w:p>
        </w:tc>
        <w:tc>
          <w:tcPr>
            <w:tcW w:w="3321" w:type="dxa"/>
          </w:tcPr>
          <w:p w:rsidR="00EC27D6" w:rsidRDefault="00EC27D6" w:rsidP="00EC27D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Link for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Hermite</w:t>
            </w:r>
            <w:proofErr w:type="spellEnd"/>
          </w:p>
        </w:tc>
        <w:tc>
          <w:tcPr>
            <w:tcW w:w="3321" w:type="dxa"/>
          </w:tcPr>
          <w:p w:rsidR="00EC27D6" w:rsidRDefault="00EC27D6" w:rsidP="00EC27D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Link for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Catmull</w:t>
            </w:r>
            <w:proofErr w:type="spellEnd"/>
          </w:p>
        </w:tc>
      </w:tr>
      <w:tr w:rsidR="00EC27D6" w:rsidTr="00EC27D6">
        <w:tc>
          <w:tcPr>
            <w:tcW w:w="3320" w:type="dxa"/>
          </w:tcPr>
          <w:p w:rsidR="00EC27D6" w:rsidRDefault="00EC27D6" w:rsidP="00EC27D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curve1.xml</w:t>
            </w:r>
          </w:p>
        </w:tc>
        <w:tc>
          <w:tcPr>
            <w:tcW w:w="3321" w:type="dxa"/>
          </w:tcPr>
          <w:p w:rsidR="00EC27D6" w:rsidRDefault="00EC27D6" w:rsidP="00EC27D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321" w:type="dxa"/>
          </w:tcPr>
          <w:p w:rsidR="00EC27D6" w:rsidRDefault="00EC27D6" w:rsidP="00EC27D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  <w:tr w:rsidR="00EC27D6" w:rsidTr="00EC27D6">
        <w:tc>
          <w:tcPr>
            <w:tcW w:w="3320" w:type="dxa"/>
          </w:tcPr>
          <w:p w:rsidR="00EC27D6" w:rsidRDefault="00EC27D6" w:rsidP="00EC27D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curve2.xml</w:t>
            </w:r>
          </w:p>
        </w:tc>
        <w:tc>
          <w:tcPr>
            <w:tcW w:w="3321" w:type="dxa"/>
          </w:tcPr>
          <w:p w:rsidR="00EC27D6" w:rsidRDefault="00EC27D6" w:rsidP="00EC27D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321" w:type="dxa"/>
          </w:tcPr>
          <w:p w:rsidR="00EC27D6" w:rsidRDefault="00EC27D6" w:rsidP="00EC27D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  <w:tr w:rsidR="00EC27D6" w:rsidTr="00EC27D6">
        <w:tc>
          <w:tcPr>
            <w:tcW w:w="3320" w:type="dxa"/>
          </w:tcPr>
          <w:p w:rsidR="00EC27D6" w:rsidRDefault="00EC27D6" w:rsidP="00EC27D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curve3.xml</w:t>
            </w:r>
          </w:p>
        </w:tc>
        <w:tc>
          <w:tcPr>
            <w:tcW w:w="3321" w:type="dxa"/>
          </w:tcPr>
          <w:p w:rsidR="00EC27D6" w:rsidRDefault="00EC27D6" w:rsidP="00EC27D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321" w:type="dxa"/>
          </w:tcPr>
          <w:p w:rsidR="00EC27D6" w:rsidRDefault="00EC27D6" w:rsidP="00EC27D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  <w:tr w:rsidR="00EC27D6" w:rsidTr="00EC27D6">
        <w:tc>
          <w:tcPr>
            <w:tcW w:w="3320" w:type="dxa"/>
          </w:tcPr>
          <w:p w:rsidR="00EC27D6" w:rsidRDefault="00EC27D6" w:rsidP="00EC27D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curve4.xml</w:t>
            </w:r>
          </w:p>
        </w:tc>
        <w:tc>
          <w:tcPr>
            <w:tcW w:w="3321" w:type="dxa"/>
          </w:tcPr>
          <w:p w:rsidR="00EC27D6" w:rsidRDefault="00EC27D6" w:rsidP="00EC27D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321" w:type="dxa"/>
          </w:tcPr>
          <w:p w:rsidR="00EC27D6" w:rsidRDefault="00EC27D6" w:rsidP="00EC27D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  <w:tr w:rsidR="00EC27D6" w:rsidTr="00EC27D6">
        <w:tc>
          <w:tcPr>
            <w:tcW w:w="3320" w:type="dxa"/>
          </w:tcPr>
          <w:p w:rsidR="00EC27D6" w:rsidRDefault="00EC27D6" w:rsidP="00EC27D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customtestcase.xml</w:t>
            </w:r>
          </w:p>
        </w:tc>
        <w:tc>
          <w:tcPr>
            <w:tcW w:w="3321" w:type="dxa"/>
          </w:tcPr>
          <w:p w:rsidR="00EC27D6" w:rsidRDefault="00EC27D6" w:rsidP="00EC27D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321" w:type="dxa"/>
          </w:tcPr>
          <w:p w:rsidR="00EC27D6" w:rsidRDefault="00EC27D6" w:rsidP="00EC27D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</w:tbl>
    <w:p w:rsidR="00EC27D6" w:rsidRDefault="00EC27D6" w:rsidP="00EC27D6">
      <w:pPr>
        <w:jc w:val="center"/>
        <w:rPr>
          <w:rFonts w:eastAsiaTheme="minorEastAsia"/>
          <w:sz w:val="24"/>
          <w:szCs w:val="24"/>
        </w:rPr>
      </w:pPr>
    </w:p>
    <w:sectPr w:rsidR="00EC27D6" w:rsidSect="00B61FD1">
      <w:head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1797" w:rsidRDefault="00441797" w:rsidP="001D4C04">
      <w:pPr>
        <w:spacing w:after="0" w:line="240" w:lineRule="auto"/>
      </w:pPr>
      <w:r>
        <w:separator/>
      </w:r>
    </w:p>
  </w:endnote>
  <w:endnote w:type="continuationSeparator" w:id="0">
    <w:p w:rsidR="00441797" w:rsidRDefault="00441797" w:rsidP="001D4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1797" w:rsidRDefault="00441797" w:rsidP="001D4C04">
      <w:pPr>
        <w:spacing w:after="0" w:line="240" w:lineRule="auto"/>
      </w:pPr>
      <w:r>
        <w:separator/>
      </w:r>
    </w:p>
  </w:footnote>
  <w:footnote w:type="continuationSeparator" w:id="0">
    <w:p w:rsidR="00441797" w:rsidRDefault="00441797" w:rsidP="001D4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2379" w:rsidRDefault="00EC27D6" w:rsidP="000B6CF4">
    <w:pPr>
      <w:spacing w:before="100" w:after="0" w:line="240" w:lineRule="auto"/>
      <w:rPr>
        <w:rFonts w:eastAsiaTheme="minorEastAsia"/>
        <w:sz w:val="24"/>
        <w:szCs w:val="24"/>
      </w:rPr>
    </w:pPr>
    <w:r>
      <w:rPr>
        <w:rFonts w:eastAsiaTheme="minorEastAsia"/>
        <w:sz w:val="24"/>
        <w:szCs w:val="24"/>
      </w:rPr>
      <w:t>Course</w:t>
    </w:r>
    <w:r w:rsidR="000B6CF4" w:rsidRPr="000B6CF4">
      <w:rPr>
        <w:rFonts w:eastAsiaTheme="minorEastAsia"/>
        <w:sz w:val="24"/>
        <w:szCs w:val="24"/>
      </w:rPr>
      <w:t xml:space="preserve">: </w:t>
    </w:r>
    <w:r>
      <w:rPr>
        <w:rFonts w:eastAsiaTheme="minorEastAsia"/>
        <w:sz w:val="24"/>
        <w:szCs w:val="24"/>
      </w:rPr>
      <w:t>Computer Graphics</w:t>
    </w:r>
  </w:p>
  <w:p w:rsidR="001D4C04" w:rsidRPr="000B6CF4" w:rsidRDefault="000B6CF4" w:rsidP="000B6CF4">
    <w:pPr>
      <w:spacing w:before="100" w:after="0" w:line="240" w:lineRule="auto"/>
      <w:rPr>
        <w:rFonts w:eastAsiaTheme="minorEastAsia"/>
        <w:sz w:val="24"/>
        <w:szCs w:val="24"/>
      </w:rPr>
    </w:pPr>
    <w:r w:rsidRPr="000B6CF4">
      <w:rPr>
        <w:rFonts w:eastAsiaTheme="minorEastAsia"/>
        <w:sz w:val="24"/>
        <w:szCs w:val="24"/>
      </w:rPr>
      <w:t xml:space="preserve">Faculty: </w:t>
    </w:r>
    <w:proofErr w:type="spellStart"/>
    <w:r w:rsidR="00EC27D6">
      <w:rPr>
        <w:rFonts w:eastAsiaTheme="minorEastAsia"/>
        <w:sz w:val="24"/>
        <w:szCs w:val="24"/>
      </w:rPr>
      <w:t>Prof.</w:t>
    </w:r>
    <w:proofErr w:type="spellEnd"/>
    <w:r w:rsidR="00EC27D6">
      <w:rPr>
        <w:rFonts w:eastAsiaTheme="minorEastAsia"/>
        <w:sz w:val="24"/>
        <w:szCs w:val="24"/>
      </w:rPr>
      <w:t xml:space="preserve"> </w:t>
    </w:r>
    <w:proofErr w:type="spellStart"/>
    <w:r w:rsidR="00EC27D6">
      <w:rPr>
        <w:rFonts w:eastAsiaTheme="minorEastAsia"/>
        <w:sz w:val="24"/>
        <w:szCs w:val="24"/>
      </w:rPr>
      <w:t>Mubbasir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C27D6"/>
    <w:rsid w:val="000B6CF4"/>
    <w:rsid w:val="001D4C04"/>
    <w:rsid w:val="00441797"/>
    <w:rsid w:val="00662379"/>
    <w:rsid w:val="006A715D"/>
    <w:rsid w:val="006E7A73"/>
    <w:rsid w:val="007D0DAA"/>
    <w:rsid w:val="00927612"/>
    <w:rsid w:val="00B07038"/>
    <w:rsid w:val="00B61FD1"/>
    <w:rsid w:val="00BD13F2"/>
    <w:rsid w:val="00CF3577"/>
    <w:rsid w:val="00D25750"/>
    <w:rsid w:val="00DE2364"/>
    <w:rsid w:val="00EC27D6"/>
    <w:rsid w:val="00F64F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2B238C-10BE-4BA1-8C16-DB0E4BB92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23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4C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C04"/>
  </w:style>
  <w:style w:type="paragraph" w:styleId="Footer">
    <w:name w:val="footer"/>
    <w:basedOn w:val="Normal"/>
    <w:link w:val="FooterChar"/>
    <w:uiPriority w:val="99"/>
    <w:unhideWhenUsed/>
    <w:rsid w:val="001D4C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C04"/>
  </w:style>
  <w:style w:type="character" w:styleId="Hyperlink">
    <w:name w:val="Hyperlink"/>
    <w:basedOn w:val="DefaultParagraphFont"/>
    <w:uiPriority w:val="99"/>
    <w:unhideWhenUsed/>
    <w:rsid w:val="00EC27D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C27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CG-F15-6-Rutgers/SteerLit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c\Documents\Custom%20Office%20Templates\Assign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0AEF1-7FDD-43D0-94FE-7E20FE264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Assignment.dotx</Template>
  <TotalTime>24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 Sangs</dc:creator>
  <cp:keywords/>
  <dc:description/>
  <cp:lastModifiedBy>Rush Sangs</cp:lastModifiedBy>
  <cp:revision>1</cp:revision>
  <dcterms:created xsi:type="dcterms:W3CDTF">2015-10-04T18:18:00Z</dcterms:created>
  <dcterms:modified xsi:type="dcterms:W3CDTF">2015-10-04T18:42:00Z</dcterms:modified>
</cp:coreProperties>
</file>